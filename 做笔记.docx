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59B10F848AB4514584717E1F986374C2"/>
        </w:placeholder>
        <w:temporary/>
        <w:showingPlcHdr/>
        <w15:appearance w15:val="hidden"/>
      </w:sdtPr>
      <w:sdtEndPr/>
      <w:sdtContent>
        <w:p w14:paraId="05A1E6A7" w14:textId="77777777" w:rsidR="00533586" w:rsidRDefault="00547C66">
          <w:pPr>
            <w:pStyle w:val="1"/>
          </w:pPr>
          <w:r>
            <w:t>做笔记</w:t>
          </w:r>
        </w:p>
      </w:sdtContent>
    </w:sdt>
    <w:p w14:paraId="2F1A46F2" w14:textId="77777777" w:rsidR="00533586" w:rsidRDefault="004733A3" w:rsidP="004733A3">
      <w:pPr>
        <w:pStyle w:val="a"/>
        <w:numPr>
          <w:ilvl w:val="0"/>
          <w:numId w:val="0"/>
        </w:numPr>
        <w:ind w:left="432"/>
        <w:rPr>
          <w:rFonts w:hint="eastAsia"/>
        </w:rPr>
      </w:pPr>
      <w:proofErr w:type="spellStart"/>
      <w:r w:rsidRPr="004733A3">
        <w:t>docker</w:t>
      </w:r>
      <w:proofErr w:type="spellEnd"/>
      <w:r w:rsidRPr="004733A3">
        <w:t xml:space="preserve"> </w:t>
      </w:r>
      <w:proofErr w:type="spellStart"/>
      <w:r w:rsidRPr="004733A3">
        <w:t>rmi</w:t>
      </w:r>
      <w:proofErr w:type="spellEnd"/>
      <w:r w:rsidRPr="004733A3">
        <w:t xml:space="preserve"> </w:t>
      </w:r>
      <w:proofErr w:type="spellStart"/>
      <w:r w:rsidRPr="004733A3">
        <w:t>mysql:latest</w:t>
      </w:r>
      <w:proofErr w:type="spellEnd"/>
      <w:r>
        <w:t xml:space="preserve"> </w:t>
      </w:r>
      <w:r>
        <w:rPr>
          <w:rFonts w:hint="eastAsia"/>
        </w:rPr>
        <w:t>移除镜像</w:t>
      </w:r>
    </w:p>
    <w:p w14:paraId="1E20872F" w14:textId="77777777" w:rsidR="004733A3" w:rsidRDefault="004733A3" w:rsidP="004733A3">
      <w:pPr>
        <w:pStyle w:val="a"/>
        <w:numPr>
          <w:ilvl w:val="0"/>
          <w:numId w:val="0"/>
        </w:numPr>
        <w:ind w:left="432"/>
        <w:rPr>
          <w:rFonts w:hint="eastAsia"/>
        </w:rPr>
      </w:pPr>
      <w:proofErr w:type="spellStart"/>
      <w:r w:rsidRPr="004733A3">
        <w:t>docker</w:t>
      </w:r>
      <w:proofErr w:type="spellEnd"/>
      <w:r w:rsidRPr="004733A3">
        <w:t xml:space="preserve"> </w:t>
      </w:r>
      <w:proofErr w:type="spellStart"/>
      <w:r w:rsidRPr="004733A3">
        <w:t>rm</w:t>
      </w:r>
      <w:proofErr w:type="spellEnd"/>
      <w:r w:rsidRPr="004733A3">
        <w:t xml:space="preserve"> -f bf1e8039c71e</w:t>
      </w:r>
      <w:r>
        <w:rPr>
          <w:rFonts w:hint="eastAsia"/>
        </w:rPr>
        <w:t xml:space="preserve"> </w:t>
      </w:r>
      <w:r>
        <w:rPr>
          <w:rFonts w:hint="eastAsia"/>
        </w:rPr>
        <w:t>强制删除容器</w:t>
      </w:r>
    </w:p>
    <w:p w14:paraId="60EEE4AC" w14:textId="77777777" w:rsidR="004733A3" w:rsidRDefault="004733A3" w:rsidP="004733A3">
      <w:pPr>
        <w:ind w:firstLine="400"/>
        <w:rPr>
          <w:rFonts w:hint="eastAsia"/>
        </w:rPr>
      </w:pPr>
      <w:proofErr w:type="spellStart"/>
      <w:r w:rsidRPr="004733A3">
        <w:t>docker</w:t>
      </w:r>
      <w:proofErr w:type="spellEnd"/>
      <w:r w:rsidRPr="004733A3">
        <w:t xml:space="preserve"> </w:t>
      </w:r>
      <w:proofErr w:type="spellStart"/>
      <w:r w:rsidRPr="004733A3"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查询容器进程</w:t>
      </w:r>
    </w:p>
    <w:p w14:paraId="47C78914" w14:textId="77777777" w:rsidR="004733A3" w:rsidRDefault="004733A3" w:rsidP="004733A3">
      <w:pPr>
        <w:pStyle w:val="a"/>
        <w:numPr>
          <w:ilvl w:val="0"/>
          <w:numId w:val="0"/>
        </w:numPr>
        <w:ind w:left="432"/>
      </w:pPr>
      <w:proofErr w:type="spellStart"/>
      <w:r w:rsidRPr="004733A3">
        <w:t>docker</w:t>
      </w:r>
      <w:proofErr w:type="spellEnd"/>
      <w:r w:rsidRPr="004733A3">
        <w:t xml:space="preserve"> images</w:t>
      </w:r>
      <w:r>
        <w:rPr>
          <w:rFonts w:hint="eastAsia"/>
        </w:rPr>
        <w:t xml:space="preserve"> </w:t>
      </w:r>
      <w:r>
        <w:rPr>
          <w:rFonts w:hint="eastAsia"/>
        </w:rPr>
        <w:t>查询镜像</w:t>
      </w:r>
    </w:p>
    <w:p w14:paraId="4CE2A200" w14:textId="77777777" w:rsidR="004733A3" w:rsidRDefault="004733A3" w:rsidP="004733A3">
      <w:pPr>
        <w:pStyle w:val="a"/>
        <w:numPr>
          <w:ilvl w:val="0"/>
          <w:numId w:val="0"/>
        </w:numPr>
        <w:ind w:left="432"/>
        <w:rPr>
          <w:lang w:val="en-US"/>
        </w:rPr>
      </w:pPr>
      <w:proofErr w:type="spellStart"/>
      <w:r w:rsidRPr="004733A3">
        <w:rPr>
          <w:lang w:val="en-US"/>
        </w:rPr>
        <w:t>docker</w:t>
      </w:r>
      <w:proofErr w:type="spellEnd"/>
      <w:r w:rsidRPr="004733A3">
        <w:rPr>
          <w:lang w:val="en-US"/>
        </w:rPr>
        <w:t xml:space="preserve"> exec -it 0498951a6f70 /bin/bash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交互方式进入容器</w:t>
      </w:r>
    </w:p>
    <w:p w14:paraId="2D6DBCC2" w14:textId="77777777" w:rsidR="004733A3" w:rsidRPr="004733A3" w:rsidRDefault="004733A3" w:rsidP="004733A3">
      <w:pPr>
        <w:pStyle w:val="a"/>
        <w:numPr>
          <w:ilvl w:val="0"/>
          <w:numId w:val="0"/>
        </w:numPr>
        <w:ind w:left="432"/>
        <w:rPr>
          <w:lang w:val="en-US"/>
        </w:rPr>
      </w:pPr>
      <w:proofErr w:type="spellStart"/>
      <w:r w:rsidRPr="004733A3">
        <w:rPr>
          <w:lang w:val="en-US"/>
        </w:rPr>
        <w:t>docker</w:t>
      </w:r>
      <w:proofErr w:type="spellEnd"/>
      <w:r w:rsidRPr="004733A3">
        <w:rPr>
          <w:lang w:val="en-US"/>
        </w:rPr>
        <w:t xml:space="preserve"> stop </w:t>
      </w:r>
      <w:proofErr w:type="spellStart"/>
      <w:r w:rsidRPr="004733A3"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停止容器实例</w:t>
      </w:r>
      <w:r>
        <w:rPr>
          <w:lang w:val="en-US"/>
        </w:rPr>
        <w:tab/>
      </w:r>
      <w:bookmarkStart w:id="0" w:name="_GoBack"/>
      <w:bookmarkEnd w:id="0"/>
    </w:p>
    <w:p w14:paraId="65EF2163" w14:textId="77777777" w:rsidR="004733A3" w:rsidRDefault="004733A3" w:rsidP="004733A3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1E0B4AC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A2C58" w14:textId="77777777" w:rsidR="001962B1" w:rsidRDefault="001962B1">
      <w:r>
        <w:separator/>
      </w:r>
    </w:p>
    <w:p w14:paraId="357421D5" w14:textId="77777777" w:rsidR="001962B1" w:rsidRDefault="001962B1"/>
  </w:endnote>
  <w:endnote w:type="continuationSeparator" w:id="0">
    <w:p w14:paraId="7186A282" w14:textId="77777777" w:rsidR="001962B1" w:rsidRDefault="001962B1">
      <w:r>
        <w:continuationSeparator/>
      </w:r>
    </w:p>
    <w:p w14:paraId="55153C7A" w14:textId="77777777" w:rsidR="001962B1" w:rsidRDefault="00196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8845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DE851" w14:textId="77777777" w:rsidR="001962B1" w:rsidRDefault="001962B1">
      <w:r>
        <w:separator/>
      </w:r>
    </w:p>
    <w:p w14:paraId="02965887" w14:textId="77777777" w:rsidR="001962B1" w:rsidRDefault="001962B1"/>
  </w:footnote>
  <w:footnote w:type="continuationSeparator" w:id="0">
    <w:p w14:paraId="0560712C" w14:textId="77777777" w:rsidR="001962B1" w:rsidRDefault="001962B1">
      <w:r>
        <w:continuationSeparator/>
      </w:r>
    </w:p>
    <w:p w14:paraId="5FE2510A" w14:textId="77777777" w:rsidR="001962B1" w:rsidRDefault="001962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A3"/>
    <w:rsid w:val="00156A71"/>
    <w:rsid w:val="001962B1"/>
    <w:rsid w:val="004733A3"/>
    <w:rsid w:val="00533586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97D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B10F848AB4514584717E1F98637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BDCBCA-AADE-A84E-9838-D0C815003F28}"/>
      </w:docPartPr>
      <w:docPartBody>
        <w:p w:rsidR="00000000" w:rsidRDefault="00BD5526">
          <w:pPr>
            <w:pStyle w:val="59B10F848AB4514584717E1F986374C2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26"/>
    <w:rsid w:val="00B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9B10F848AB4514584717E1F986374C2">
    <w:name w:val="59B10F848AB4514584717E1F986374C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CD8F8C8AE43564E8CFF93AACA604239">
    <w:name w:val="8CD8F8C8AE43564E8CFF93AACA6042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王建</cp:lastModifiedBy>
  <cp:revision>1</cp:revision>
  <dcterms:created xsi:type="dcterms:W3CDTF">2020-05-13T12:45:00Z</dcterms:created>
  <dcterms:modified xsi:type="dcterms:W3CDTF">2020-05-13T14:25:00Z</dcterms:modified>
</cp:coreProperties>
</file>